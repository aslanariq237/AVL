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40DB1AC" w:rsidR="00811C48" w:rsidRPr="001E7ABE" w:rsidRDefault="00994EE0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88C2" w14:textId="7F8A9E10" w:rsidR="00305F2D" w:rsidRDefault="009B4F44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9B4F44">
              <w:rPr>
                <w:rFonts w:ascii="Arial Narrow" w:hAnsi="Arial Narrow" w:cs="Tahoma"/>
                <w:sz w:val="36"/>
              </w:rPr>
              <w:t>MATH6183 | MATH6183001 | MATH6183016 | MATH6183049</w:t>
            </w:r>
          </w:p>
          <w:p w14:paraId="36656A16" w14:textId="0C3706DA" w:rsidR="00235C36" w:rsidRPr="00876A58" w:rsidRDefault="00305F2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05F2D">
              <w:rPr>
                <w:rFonts w:ascii="Arial Narrow" w:hAnsi="Arial Narrow" w:cs="Tahoma"/>
                <w:sz w:val="36"/>
              </w:rPr>
              <w:t>Scientific Computing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313F0712" w:rsidR="00F80742" w:rsidRPr="00DF718C" w:rsidRDefault="00BA363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Mathematics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3FD5E6C" w:rsidR="000732DF" w:rsidRPr="0088340B" w:rsidRDefault="00D97AA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8340B">
              <w:rPr>
                <w:rFonts w:ascii="Arial" w:hAnsi="Arial" w:cs="Arial"/>
                <w:b/>
                <w:sz w:val="20"/>
              </w:rPr>
              <w:t>E</w:t>
            </w:r>
            <w:r w:rsidR="00702C98" w:rsidRPr="0088340B">
              <w:rPr>
                <w:rFonts w:ascii="Arial" w:hAnsi="Arial" w:cs="Arial"/>
                <w:b/>
                <w:sz w:val="20"/>
              </w:rPr>
              <w:t>2</w:t>
            </w:r>
            <w:r w:rsidR="0088340B" w:rsidRPr="0088340B">
              <w:rPr>
                <w:rFonts w:ascii="Arial" w:hAnsi="Arial" w:cs="Arial"/>
                <w:b/>
                <w:sz w:val="20"/>
              </w:rPr>
              <w:t>3</w:t>
            </w:r>
            <w:r w:rsidRPr="0088340B">
              <w:rPr>
                <w:rFonts w:ascii="Arial" w:hAnsi="Arial" w:cs="Arial"/>
                <w:b/>
                <w:sz w:val="20"/>
              </w:rPr>
              <w:t>1</w:t>
            </w:r>
            <w:r w:rsidR="00702C98" w:rsidRPr="0088340B">
              <w:rPr>
                <w:rFonts w:ascii="Arial" w:hAnsi="Arial" w:cs="Arial"/>
                <w:b/>
                <w:sz w:val="20"/>
              </w:rPr>
              <w:t>-MATH6183-</w:t>
            </w:r>
            <w:r w:rsidRPr="0088340B">
              <w:rPr>
                <w:rFonts w:ascii="Arial" w:hAnsi="Arial" w:cs="Arial"/>
                <w:b/>
                <w:sz w:val="20"/>
              </w:rPr>
              <w:t>JJ01-0</w:t>
            </w:r>
            <w:r w:rsidR="00DE0796" w:rsidRPr="0088340B"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E77D2A9" w:rsidR="00535DA7" w:rsidRPr="00B46B5A" w:rsidRDefault="00535DA7" w:rsidP="00B46B5A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4A2D65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4A2D6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977D4" w:rsidRPr="004A2D65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EF17AC" w:rsidRPr="004A2D6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4A2D65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4A2D6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4A2D65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46B5A" w:rsidRPr="004A2D65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88340B" w:rsidRPr="004A2D65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B46B5A" w:rsidRPr="004A2D65">
              <w:rPr>
                <w:rFonts w:ascii="Arial" w:hAnsi="Arial" w:cs="Arial"/>
                <w:i/>
                <w:sz w:val="18"/>
                <w:szCs w:val="18"/>
              </w:rPr>
              <w:t>/202</w:t>
            </w:r>
            <w:r w:rsidR="0088340B" w:rsidRPr="004A2D65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8170C0F" w14:textId="77777777" w:rsidR="00994EE0" w:rsidRDefault="00994EE0" w:rsidP="00547656">
      <w:pPr>
        <w:pStyle w:val="Heading2"/>
        <w:spacing w:before="0"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 w:rsidRPr="121D577A"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3E3116D" w14:textId="0655C472" w:rsidR="3157E6E8" w:rsidRDefault="3157E6E8" w:rsidP="0054765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21D577A">
        <w:rPr>
          <w:rFonts w:ascii="Times New Roman" w:hAnsi="Times New Roman" w:cs="Times New Roman"/>
          <w:sz w:val="24"/>
          <w:szCs w:val="24"/>
        </w:rPr>
        <w:t>LO4</w:t>
      </w:r>
      <w:r w:rsidR="001E480C">
        <w:rPr>
          <w:rFonts w:ascii="Times New Roman" w:hAnsi="Times New Roman" w:cs="Times New Roman"/>
          <w:sz w:val="24"/>
          <w:szCs w:val="24"/>
          <w:lang w:val="en-US"/>
        </w:rPr>
        <w:t xml:space="preserve"> – e</w:t>
      </w:r>
      <w:r w:rsidRPr="121D577A">
        <w:rPr>
          <w:rFonts w:ascii="Times New Roman" w:hAnsi="Times New Roman" w:cs="Times New Roman"/>
          <w:sz w:val="24"/>
          <w:szCs w:val="24"/>
        </w:rPr>
        <w:t>xplain</w:t>
      </w:r>
      <w:r w:rsidR="001E4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21D577A">
        <w:rPr>
          <w:rFonts w:ascii="Times New Roman" w:hAnsi="Times New Roman" w:cs="Times New Roman"/>
          <w:sz w:val="24"/>
          <w:szCs w:val="24"/>
        </w:rPr>
        <w:t xml:space="preserve">basic concept and application of </w:t>
      </w:r>
      <w:r w:rsidR="001E480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121D577A">
        <w:rPr>
          <w:rFonts w:ascii="Times New Roman" w:hAnsi="Times New Roman" w:cs="Times New Roman"/>
          <w:sz w:val="24"/>
          <w:szCs w:val="24"/>
        </w:rPr>
        <w:t xml:space="preserve">umerical </w:t>
      </w:r>
      <w:r w:rsidR="001E480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121D577A">
        <w:rPr>
          <w:rFonts w:ascii="Times New Roman" w:hAnsi="Times New Roman" w:cs="Times New Roman"/>
          <w:sz w:val="24"/>
          <w:szCs w:val="24"/>
        </w:rPr>
        <w:t xml:space="preserve">ifferentiation, </w:t>
      </w:r>
      <w:r w:rsidR="001E480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121D577A">
        <w:rPr>
          <w:rFonts w:ascii="Times New Roman" w:hAnsi="Times New Roman" w:cs="Times New Roman"/>
          <w:sz w:val="24"/>
          <w:szCs w:val="24"/>
        </w:rPr>
        <w:t xml:space="preserve">umerical </w:t>
      </w:r>
      <w:r w:rsidR="001E480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121D577A">
        <w:rPr>
          <w:rFonts w:ascii="Times New Roman" w:hAnsi="Times New Roman" w:cs="Times New Roman"/>
          <w:sz w:val="24"/>
          <w:szCs w:val="24"/>
        </w:rPr>
        <w:t xml:space="preserve">ntegration, and </w:t>
      </w:r>
      <w:r w:rsidR="001E480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121D577A">
        <w:rPr>
          <w:rFonts w:ascii="Times New Roman" w:hAnsi="Times New Roman" w:cs="Times New Roman"/>
          <w:sz w:val="24"/>
          <w:szCs w:val="24"/>
        </w:rPr>
        <w:t xml:space="preserve">rdinary </w:t>
      </w:r>
      <w:r w:rsidR="001E480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121D577A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1E480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121D577A">
        <w:rPr>
          <w:rFonts w:ascii="Times New Roman" w:hAnsi="Times New Roman" w:cs="Times New Roman"/>
          <w:sz w:val="24"/>
          <w:szCs w:val="24"/>
        </w:rPr>
        <w:t>quations in scientific computation</w:t>
      </w:r>
    </w:p>
    <w:p w14:paraId="559DE6A9" w14:textId="77777777" w:rsidR="00CB0890" w:rsidRPr="00CB0890" w:rsidRDefault="00CB0890" w:rsidP="00CB0890">
      <w:pPr>
        <w:jc w:val="both"/>
      </w:pPr>
    </w:p>
    <w:p w14:paraId="0EC78C1B" w14:textId="77777777" w:rsidR="00994EE0" w:rsidRDefault="00994EE0" w:rsidP="00547656">
      <w:pPr>
        <w:pStyle w:val="Heading2"/>
        <w:spacing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 w:rsidRPr="121D577A">
        <w:rPr>
          <w:rFonts w:ascii="Times New Roman" w:hAnsi="Times New Roman"/>
          <w:color w:val="00000A"/>
          <w:sz w:val="24"/>
          <w:szCs w:val="24"/>
        </w:rPr>
        <w:t>Topic</w:t>
      </w:r>
    </w:p>
    <w:p w14:paraId="0AEA94A9" w14:textId="78DB2861" w:rsidR="43E97898" w:rsidRDefault="00CB0890" w:rsidP="0054765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Session 05 – </w:t>
      </w:r>
      <w:r w:rsidR="43E97898" w:rsidRPr="121D577A">
        <w:rPr>
          <w:rFonts w:ascii="Times New Roman" w:hAnsi="Times New Roman" w:cs="Times New Roman"/>
          <w:color w:val="212529"/>
          <w:sz w:val="24"/>
          <w:szCs w:val="24"/>
        </w:rPr>
        <w:t>Numerical</w:t>
      </w:r>
      <w:r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="43E97898" w:rsidRPr="121D577A">
        <w:rPr>
          <w:rFonts w:ascii="Times New Roman" w:hAnsi="Times New Roman" w:cs="Times New Roman"/>
          <w:color w:val="212529"/>
          <w:sz w:val="24"/>
          <w:szCs w:val="24"/>
        </w:rPr>
        <w:t>Differentation and Integration</w:t>
      </w:r>
    </w:p>
    <w:p w14:paraId="7C0B5751" w14:textId="77777777" w:rsidR="000F4B8C" w:rsidRPr="000F4B8C" w:rsidRDefault="000F4B8C" w:rsidP="000F4B8C">
      <w:pPr>
        <w:jc w:val="both"/>
        <w:rPr>
          <w:color w:val="212529"/>
        </w:rPr>
      </w:pPr>
    </w:p>
    <w:p w14:paraId="1FD8822B" w14:textId="766E8C8B" w:rsidR="00994EE0" w:rsidRPr="00814B46" w:rsidRDefault="00994EE0" w:rsidP="00547656">
      <w:pPr>
        <w:pStyle w:val="Heading2"/>
        <w:spacing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 w:rsidRPr="121D577A">
        <w:rPr>
          <w:rFonts w:ascii="Times New Roman" w:hAnsi="Times New Roman"/>
          <w:color w:val="00000A"/>
          <w:sz w:val="24"/>
          <w:szCs w:val="24"/>
        </w:rPr>
        <w:t>Sub</w:t>
      </w:r>
      <w:r w:rsidR="00CB0890">
        <w:rPr>
          <w:rFonts w:ascii="Times New Roman" w:hAnsi="Times New Roman"/>
          <w:color w:val="00000A"/>
          <w:sz w:val="24"/>
          <w:szCs w:val="24"/>
        </w:rPr>
        <w:t xml:space="preserve"> T</w:t>
      </w:r>
      <w:r w:rsidRPr="121D577A">
        <w:rPr>
          <w:rFonts w:ascii="Times New Roman" w:hAnsi="Times New Roman"/>
          <w:color w:val="00000A"/>
          <w:sz w:val="24"/>
          <w:szCs w:val="24"/>
        </w:rPr>
        <w:t>opics</w:t>
      </w:r>
    </w:p>
    <w:p w14:paraId="7F00564E" w14:textId="7B734E2B" w:rsidR="4C98F73B" w:rsidRDefault="4C98F73B" w:rsidP="0054765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121D577A">
        <w:rPr>
          <w:rFonts w:ascii="Times New Roman" w:hAnsi="Times New Roman" w:cs="Times New Roman"/>
          <w:sz w:val="24"/>
          <w:szCs w:val="24"/>
          <w:lang w:val="en-ID" w:eastAsia="en-ID"/>
        </w:rPr>
        <w:t>Left Riemann</w:t>
      </w:r>
    </w:p>
    <w:p w14:paraId="734374C2" w14:textId="78B216B9" w:rsidR="4C98F73B" w:rsidRDefault="4C98F73B" w:rsidP="0054765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121D577A">
        <w:rPr>
          <w:rFonts w:ascii="Times New Roman" w:hAnsi="Times New Roman" w:cs="Times New Roman"/>
          <w:sz w:val="24"/>
          <w:szCs w:val="24"/>
          <w:lang w:val="en-ID" w:eastAsia="en-ID"/>
        </w:rPr>
        <w:t>Right Riemann</w:t>
      </w:r>
    </w:p>
    <w:p w14:paraId="18F2EB52" w14:textId="2A1F0F4F" w:rsidR="4C98F73B" w:rsidRDefault="4C98F73B" w:rsidP="0054765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121D577A">
        <w:rPr>
          <w:rFonts w:ascii="Times New Roman" w:hAnsi="Times New Roman" w:cs="Times New Roman"/>
          <w:sz w:val="24"/>
          <w:szCs w:val="24"/>
          <w:lang w:val="en-ID" w:eastAsia="en-ID"/>
        </w:rPr>
        <w:t>Midpoint Riemann</w:t>
      </w:r>
    </w:p>
    <w:p w14:paraId="38B56F25" w14:textId="3DA8431E" w:rsidR="00547656" w:rsidRPr="00547656" w:rsidRDefault="4C98F73B" w:rsidP="0054765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121D577A">
        <w:rPr>
          <w:rFonts w:ascii="Times New Roman" w:hAnsi="Times New Roman" w:cs="Times New Roman"/>
          <w:sz w:val="24"/>
          <w:szCs w:val="24"/>
          <w:lang w:val="en-ID" w:eastAsia="en-ID"/>
        </w:rPr>
        <w:t>Trapezoid Rule</w:t>
      </w:r>
      <w:r w:rsidR="00547656" w:rsidRPr="00547656">
        <w:rPr>
          <w:lang w:val="en-ID" w:eastAsia="en-ID"/>
        </w:rPr>
        <w:br w:type="page"/>
      </w:r>
    </w:p>
    <w:p w14:paraId="35780AD8" w14:textId="2C3666C5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7498CF9B" w14:textId="77777777" w:rsidR="00651042" w:rsidRPr="00651042" w:rsidRDefault="00723CF3" w:rsidP="001A2963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Integral </w:t>
      </w:r>
      <w:r w:rsidRPr="001A2963">
        <w:rPr>
          <w:rFonts w:ascii="Times New Roman" w:hAnsi="Times New Roman" w:cs="Times New Roman"/>
          <w:b/>
          <w:bCs/>
          <w:sz w:val="24"/>
          <w:szCs w:val="24"/>
        </w:rPr>
        <w:t>Riemann</w:t>
      </w:r>
    </w:p>
    <w:p w14:paraId="27FE5295" w14:textId="71C04A03" w:rsidR="00723CF3" w:rsidRDefault="00723CF3" w:rsidP="001A296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the </w:t>
      </w:r>
      <w:r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L</w:t>
      </w:r>
      <w:r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eft Riemann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Right Riemann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="001A29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and</w:t>
      </w:r>
      <w:r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Mid Riemann</w:t>
      </w:r>
      <w:r w:rsidR="004D2837"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i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ntegral to 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find the </w:t>
      </w:r>
      <w:r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approximate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of</w:t>
      </w:r>
      <w:r w:rsidRPr="00651042">
        <w:rPr>
          <w:color w:val="333333"/>
          <w:shd w:val="clear" w:color="auto" w:fill="FFFFFF"/>
          <w:lang w:val="en-US"/>
        </w:rPr>
        <w:t xml:space="preserve"> </w:t>
      </w:r>
      <w:r w:rsidRPr="00651042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iCs/>
                <w:color w:val="333333"/>
                <w:bdr w:val="none" w:sz="0" w:space="0" w:color="auto" w:frame="1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  <w:lang w:val="en-US"/>
              </w:rPr>
              <m:t>-3</m:t>
            </m:r>
          </m:sub>
          <m:sup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  <w:lang w:val="en-US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3333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  <w:lang w:val="en-US"/>
                  </w:rPr>
                  <m:t>4x</m:t>
                </m:r>
              </m:e>
              <m:sup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3333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  <w:lang w:val="en-US"/>
                  </w:rPr>
                  <m:t>2x</m:t>
                </m:r>
              </m:e>
              <m:sup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  <w:lang w:val="en-US"/>
              </w:rPr>
              <m:t>-6x</m:t>
            </m:r>
          </m:e>
        </m:nary>
        <m:r>
          <w:rPr>
            <w:rFonts w:ascii="Cambria Math" w:hAnsi="Cambria Math"/>
            <w:color w:val="333333"/>
            <w:bdr w:val="none" w:sz="0" w:space="0" w:color="auto" w:frame="1"/>
            <w:shd w:val="clear" w:color="auto" w:fill="FFFFFF"/>
            <w:lang w:val="en-US"/>
          </w:rPr>
          <m:t xml:space="preserve"> dx</m:t>
        </m:r>
      </m:oMath>
      <w:r w:rsidRPr="00651042">
        <w:rPr>
          <w:color w:val="333333"/>
          <w:shd w:val="clear" w:color="auto" w:fill="FFFFFF"/>
        </w:rPr>
        <w:t> </w:t>
      </w:r>
      <w:r w:rsidR="000D750F"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ith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B59D3"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30</w:t>
      </w:r>
      <w:r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evenly spaced grid ponts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over the whole interval. </w:t>
      </w:r>
    </w:p>
    <w:p w14:paraId="439907DE" w14:textId="77777777" w:rsidR="001A2963" w:rsidRPr="001A2963" w:rsidRDefault="001A2963" w:rsidP="001A2963">
      <w:pPr>
        <w:spacing w:line="360" w:lineRule="auto"/>
        <w:jc w:val="both"/>
        <w:rPr>
          <w:b/>
          <w:bCs/>
          <w:sz w:val="28"/>
          <w:szCs w:val="28"/>
        </w:rPr>
      </w:pPr>
    </w:p>
    <w:p w14:paraId="16A2E28E" w14:textId="77777777" w:rsidR="00651042" w:rsidRDefault="003B59D3" w:rsidP="001A2963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2963">
        <w:rPr>
          <w:rFonts w:ascii="Times New Roman" w:hAnsi="Times New Roman" w:cs="Times New Roman"/>
          <w:b/>
          <w:bCs/>
          <w:sz w:val="24"/>
          <w:szCs w:val="24"/>
        </w:rPr>
        <w:t>Trapezoid</w:t>
      </w:r>
      <w:r w:rsidRPr="003B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Rule</w:t>
      </w:r>
    </w:p>
    <w:p w14:paraId="1E0FA9F8" w14:textId="1111FDED" w:rsidR="003B59D3" w:rsidRPr="00651042" w:rsidRDefault="003B59D3" w:rsidP="001A296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the </w:t>
      </w:r>
      <w:r w:rsidR="000D750F"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Trapezoid Rule 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find the </w:t>
      </w:r>
      <w:r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approximate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</w:t>
      </w:r>
      <w:r w:rsidRPr="00651042">
        <w:rPr>
          <w:color w:val="333333"/>
          <w:shd w:val="clear" w:color="auto" w:fill="FFFFFF"/>
        </w:rPr>
        <w:t xml:space="preserve"> </w:t>
      </w:r>
      <w:r w:rsidRPr="00651042">
        <w:rPr>
          <w:rStyle w:val="mo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-π</m:t>
            </m:r>
          </m:sub>
          <m:sup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func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func>
            <m:r>
              <w:rPr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+2</m:t>
            </m:r>
          </m:e>
        </m:nary>
        <m:r>
          <w:rPr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dx</m:t>
        </m:r>
      </m:oMath>
      <w:r w:rsidRPr="00651042">
        <w:rPr>
          <w:color w:val="333333"/>
          <w:shd w:val="clear" w:color="auto" w:fill="FFFFFF"/>
        </w:rPr>
        <w:t> </w:t>
      </w:r>
      <w:r w:rsidR="000D750F"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ith </w:t>
      </w:r>
      <w:r w:rsidR="000D750F"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27</w:t>
      </w:r>
      <w:r w:rsidRPr="0065104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evenly spaced grid ponts</w:t>
      </w:r>
      <w:r w:rsidRP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over the whole interval</w:t>
      </w:r>
      <w:r w:rsidR="006510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sectPr w:rsidR="003B59D3" w:rsidRPr="0065104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D091" w14:textId="77777777" w:rsidR="009B6BF4" w:rsidRDefault="009B6BF4" w:rsidP="00273E4A">
      <w:r>
        <w:separator/>
      </w:r>
    </w:p>
  </w:endnote>
  <w:endnote w:type="continuationSeparator" w:id="0">
    <w:p w14:paraId="6260FA2F" w14:textId="77777777" w:rsidR="009B6BF4" w:rsidRDefault="009B6BF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1064FF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2CCA79B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6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344132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F673" w14:textId="77777777" w:rsidR="009B6BF4" w:rsidRDefault="009B6BF4" w:rsidP="00273E4A">
      <w:r>
        <w:separator/>
      </w:r>
    </w:p>
  </w:footnote>
  <w:footnote w:type="continuationSeparator" w:id="0">
    <w:p w14:paraId="5B97AFD3" w14:textId="77777777" w:rsidR="009B6BF4" w:rsidRDefault="009B6BF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50591D1E" w:rsidR="005D0782" w:rsidRPr="009A5F61" w:rsidRDefault="009A5F61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A5796"/>
    <w:multiLevelType w:val="hybridMultilevel"/>
    <w:tmpl w:val="B41C3B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E1343"/>
    <w:multiLevelType w:val="multilevel"/>
    <w:tmpl w:val="5F0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510"/>
    <w:multiLevelType w:val="hybridMultilevel"/>
    <w:tmpl w:val="006A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217799"/>
    <w:multiLevelType w:val="hybridMultilevel"/>
    <w:tmpl w:val="391C57B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40F5B"/>
    <w:multiLevelType w:val="hybridMultilevel"/>
    <w:tmpl w:val="9394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938EE"/>
    <w:multiLevelType w:val="hybridMultilevel"/>
    <w:tmpl w:val="9BA80F4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275246"/>
    <w:multiLevelType w:val="hybridMultilevel"/>
    <w:tmpl w:val="13F607BC"/>
    <w:lvl w:ilvl="0" w:tplc="6520E7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14ACCC">
      <w:start w:val="1"/>
      <w:numFmt w:val="decimal"/>
      <w:lvlText w:val="%2"/>
      <w:lvlJc w:val="left"/>
      <w:pPr>
        <w:ind w:left="1080" w:hanging="360"/>
      </w:pPr>
    </w:lvl>
    <w:lvl w:ilvl="2" w:tplc="B746AFE4">
      <w:start w:val="1"/>
      <w:numFmt w:val="lowerLetter"/>
      <w:lvlText w:val="%3"/>
      <w:lvlJc w:val="left"/>
      <w:pPr>
        <w:ind w:left="1800" w:hanging="360"/>
      </w:pPr>
    </w:lvl>
    <w:lvl w:ilvl="3" w:tplc="5358DE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EECE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77071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DE364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A2E6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A842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56765A"/>
    <w:multiLevelType w:val="hybridMultilevel"/>
    <w:tmpl w:val="D9B2113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840287">
    <w:abstractNumId w:val="1"/>
  </w:num>
  <w:num w:numId="2" w16cid:durableId="89476796">
    <w:abstractNumId w:val="7"/>
  </w:num>
  <w:num w:numId="3" w16cid:durableId="1844708708">
    <w:abstractNumId w:val="15"/>
  </w:num>
  <w:num w:numId="4" w16cid:durableId="1532524672">
    <w:abstractNumId w:val="8"/>
  </w:num>
  <w:num w:numId="5" w16cid:durableId="1846044230">
    <w:abstractNumId w:val="16"/>
  </w:num>
  <w:num w:numId="6" w16cid:durableId="531378127">
    <w:abstractNumId w:val="14"/>
  </w:num>
  <w:num w:numId="7" w16cid:durableId="239675228">
    <w:abstractNumId w:val="17"/>
  </w:num>
  <w:num w:numId="8" w16cid:durableId="409080376">
    <w:abstractNumId w:val="0"/>
  </w:num>
  <w:num w:numId="9" w16cid:durableId="39715666">
    <w:abstractNumId w:val="3"/>
  </w:num>
  <w:num w:numId="10" w16cid:durableId="10619697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4863804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24730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0058210">
    <w:abstractNumId w:val="6"/>
  </w:num>
  <w:num w:numId="14" w16cid:durableId="2095009530">
    <w:abstractNumId w:val="12"/>
  </w:num>
  <w:num w:numId="15" w16cid:durableId="567572549">
    <w:abstractNumId w:val="2"/>
  </w:num>
  <w:num w:numId="16" w16cid:durableId="1325744122">
    <w:abstractNumId w:val="13"/>
  </w:num>
  <w:num w:numId="17" w16cid:durableId="1774394283">
    <w:abstractNumId w:val="5"/>
  </w:num>
  <w:num w:numId="18" w16cid:durableId="338316050">
    <w:abstractNumId w:val="9"/>
  </w:num>
  <w:num w:numId="19" w16cid:durableId="1132094565">
    <w:abstractNumId w:val="10"/>
  </w:num>
  <w:num w:numId="20" w16cid:durableId="1313945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7883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F51"/>
    <w:rsid w:val="00020F10"/>
    <w:rsid w:val="00051154"/>
    <w:rsid w:val="00072DE7"/>
    <w:rsid w:val="000732DF"/>
    <w:rsid w:val="00083E9E"/>
    <w:rsid w:val="00087F74"/>
    <w:rsid w:val="000A0C90"/>
    <w:rsid w:val="000A23D8"/>
    <w:rsid w:val="000A3F41"/>
    <w:rsid w:val="000B69D0"/>
    <w:rsid w:val="000C3015"/>
    <w:rsid w:val="000C311A"/>
    <w:rsid w:val="000D750F"/>
    <w:rsid w:val="000F057A"/>
    <w:rsid w:val="000F1EBF"/>
    <w:rsid w:val="000F3EB6"/>
    <w:rsid w:val="000F4B8C"/>
    <w:rsid w:val="000F7CFC"/>
    <w:rsid w:val="000F7FC6"/>
    <w:rsid w:val="001128D4"/>
    <w:rsid w:val="00122BC2"/>
    <w:rsid w:val="00126065"/>
    <w:rsid w:val="00126822"/>
    <w:rsid w:val="00131DAA"/>
    <w:rsid w:val="00145C2E"/>
    <w:rsid w:val="00150E94"/>
    <w:rsid w:val="00151847"/>
    <w:rsid w:val="0015698F"/>
    <w:rsid w:val="00173655"/>
    <w:rsid w:val="00174BCF"/>
    <w:rsid w:val="00183F26"/>
    <w:rsid w:val="001955A6"/>
    <w:rsid w:val="001A2963"/>
    <w:rsid w:val="001A300E"/>
    <w:rsid w:val="001B3A2E"/>
    <w:rsid w:val="001C2E35"/>
    <w:rsid w:val="001D4810"/>
    <w:rsid w:val="001E4042"/>
    <w:rsid w:val="001E480C"/>
    <w:rsid w:val="001E637E"/>
    <w:rsid w:val="001E78CA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05F2D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5305"/>
    <w:rsid w:val="003A1788"/>
    <w:rsid w:val="003A503A"/>
    <w:rsid w:val="003B1D05"/>
    <w:rsid w:val="003B27CC"/>
    <w:rsid w:val="003B59D3"/>
    <w:rsid w:val="003B5F77"/>
    <w:rsid w:val="003C07AD"/>
    <w:rsid w:val="003C0A29"/>
    <w:rsid w:val="003C1CE6"/>
    <w:rsid w:val="003D7084"/>
    <w:rsid w:val="003F71D2"/>
    <w:rsid w:val="004074A1"/>
    <w:rsid w:val="00415E9E"/>
    <w:rsid w:val="00420AFF"/>
    <w:rsid w:val="00422134"/>
    <w:rsid w:val="004255E9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2D65"/>
    <w:rsid w:val="004A35C8"/>
    <w:rsid w:val="004A6F1F"/>
    <w:rsid w:val="004B47B5"/>
    <w:rsid w:val="004B6AFE"/>
    <w:rsid w:val="004C0F0C"/>
    <w:rsid w:val="004D176C"/>
    <w:rsid w:val="004D2837"/>
    <w:rsid w:val="004E28FA"/>
    <w:rsid w:val="004E7352"/>
    <w:rsid w:val="00500DEC"/>
    <w:rsid w:val="00520E03"/>
    <w:rsid w:val="005229D8"/>
    <w:rsid w:val="005314B7"/>
    <w:rsid w:val="00535DA7"/>
    <w:rsid w:val="005447D7"/>
    <w:rsid w:val="00547656"/>
    <w:rsid w:val="0055410B"/>
    <w:rsid w:val="00556E41"/>
    <w:rsid w:val="00571B72"/>
    <w:rsid w:val="00580E3E"/>
    <w:rsid w:val="00582417"/>
    <w:rsid w:val="00582E4C"/>
    <w:rsid w:val="005A072D"/>
    <w:rsid w:val="005A0B8D"/>
    <w:rsid w:val="005A32DD"/>
    <w:rsid w:val="005A335F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450F0"/>
    <w:rsid w:val="00651042"/>
    <w:rsid w:val="00664137"/>
    <w:rsid w:val="0067443D"/>
    <w:rsid w:val="0067789E"/>
    <w:rsid w:val="00687373"/>
    <w:rsid w:val="006D36BC"/>
    <w:rsid w:val="006F4D80"/>
    <w:rsid w:val="00701ECA"/>
    <w:rsid w:val="00702C98"/>
    <w:rsid w:val="00720962"/>
    <w:rsid w:val="0072245D"/>
    <w:rsid w:val="00723CF3"/>
    <w:rsid w:val="007251A5"/>
    <w:rsid w:val="007306E3"/>
    <w:rsid w:val="00737595"/>
    <w:rsid w:val="00787247"/>
    <w:rsid w:val="007955AD"/>
    <w:rsid w:val="007B5A6A"/>
    <w:rsid w:val="007C1C37"/>
    <w:rsid w:val="007E0EE7"/>
    <w:rsid w:val="007E3E9D"/>
    <w:rsid w:val="00810737"/>
    <w:rsid w:val="00811C48"/>
    <w:rsid w:val="00814B46"/>
    <w:rsid w:val="00815DB3"/>
    <w:rsid w:val="0083459F"/>
    <w:rsid w:val="0083780E"/>
    <w:rsid w:val="008674E6"/>
    <w:rsid w:val="00875C55"/>
    <w:rsid w:val="00876001"/>
    <w:rsid w:val="00876A58"/>
    <w:rsid w:val="0088340B"/>
    <w:rsid w:val="008939EF"/>
    <w:rsid w:val="00894072"/>
    <w:rsid w:val="00895B8D"/>
    <w:rsid w:val="008B08C6"/>
    <w:rsid w:val="008B212E"/>
    <w:rsid w:val="008B7541"/>
    <w:rsid w:val="008C1A4A"/>
    <w:rsid w:val="008C7E24"/>
    <w:rsid w:val="008D1B94"/>
    <w:rsid w:val="008D411F"/>
    <w:rsid w:val="008E58F1"/>
    <w:rsid w:val="008F4DAC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01CC"/>
    <w:rsid w:val="009832E4"/>
    <w:rsid w:val="00994EE0"/>
    <w:rsid w:val="009A2464"/>
    <w:rsid w:val="009A3737"/>
    <w:rsid w:val="009A5F61"/>
    <w:rsid w:val="009B4F44"/>
    <w:rsid w:val="009B6BF4"/>
    <w:rsid w:val="009C7801"/>
    <w:rsid w:val="009D207E"/>
    <w:rsid w:val="009E29D9"/>
    <w:rsid w:val="009E5BAD"/>
    <w:rsid w:val="009F5DD5"/>
    <w:rsid w:val="00A1473C"/>
    <w:rsid w:val="00A32343"/>
    <w:rsid w:val="00A46082"/>
    <w:rsid w:val="00A50AF3"/>
    <w:rsid w:val="00A52AB7"/>
    <w:rsid w:val="00A53D38"/>
    <w:rsid w:val="00A53F13"/>
    <w:rsid w:val="00A552D5"/>
    <w:rsid w:val="00A933D3"/>
    <w:rsid w:val="00A977D4"/>
    <w:rsid w:val="00AA1407"/>
    <w:rsid w:val="00AB0E0A"/>
    <w:rsid w:val="00AB42BB"/>
    <w:rsid w:val="00AB54D5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92F"/>
    <w:rsid w:val="00B04C4C"/>
    <w:rsid w:val="00B17AD5"/>
    <w:rsid w:val="00B212C7"/>
    <w:rsid w:val="00B25A20"/>
    <w:rsid w:val="00B440FB"/>
    <w:rsid w:val="00B4674F"/>
    <w:rsid w:val="00B46B5A"/>
    <w:rsid w:val="00B517FB"/>
    <w:rsid w:val="00B67595"/>
    <w:rsid w:val="00B7140C"/>
    <w:rsid w:val="00B766F9"/>
    <w:rsid w:val="00B81979"/>
    <w:rsid w:val="00B948DA"/>
    <w:rsid w:val="00B9609E"/>
    <w:rsid w:val="00B96DA5"/>
    <w:rsid w:val="00BA3639"/>
    <w:rsid w:val="00BC6DE8"/>
    <w:rsid w:val="00BD3076"/>
    <w:rsid w:val="00BE0705"/>
    <w:rsid w:val="00BF2997"/>
    <w:rsid w:val="00BF7C45"/>
    <w:rsid w:val="00C13A92"/>
    <w:rsid w:val="00C25F66"/>
    <w:rsid w:val="00C44051"/>
    <w:rsid w:val="00C46A77"/>
    <w:rsid w:val="00C525FC"/>
    <w:rsid w:val="00C56C03"/>
    <w:rsid w:val="00C57A8A"/>
    <w:rsid w:val="00C57FE8"/>
    <w:rsid w:val="00C61800"/>
    <w:rsid w:val="00C6549A"/>
    <w:rsid w:val="00C66649"/>
    <w:rsid w:val="00C8483C"/>
    <w:rsid w:val="00C915BF"/>
    <w:rsid w:val="00CA3CA0"/>
    <w:rsid w:val="00CB0890"/>
    <w:rsid w:val="00CB3B33"/>
    <w:rsid w:val="00CB736B"/>
    <w:rsid w:val="00CD64BC"/>
    <w:rsid w:val="00CE7BAC"/>
    <w:rsid w:val="00CF11B0"/>
    <w:rsid w:val="00D07D87"/>
    <w:rsid w:val="00D156F0"/>
    <w:rsid w:val="00D22C95"/>
    <w:rsid w:val="00D30822"/>
    <w:rsid w:val="00D337CD"/>
    <w:rsid w:val="00D347DF"/>
    <w:rsid w:val="00D3685C"/>
    <w:rsid w:val="00D37E0D"/>
    <w:rsid w:val="00D47C75"/>
    <w:rsid w:val="00D60A6D"/>
    <w:rsid w:val="00D62630"/>
    <w:rsid w:val="00D67DFC"/>
    <w:rsid w:val="00D95848"/>
    <w:rsid w:val="00D97AA9"/>
    <w:rsid w:val="00DA4A85"/>
    <w:rsid w:val="00DB0A75"/>
    <w:rsid w:val="00DC4B9D"/>
    <w:rsid w:val="00DC700A"/>
    <w:rsid w:val="00DE0796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9619D"/>
    <w:rsid w:val="00E974BC"/>
    <w:rsid w:val="00EB5190"/>
    <w:rsid w:val="00EB7CD4"/>
    <w:rsid w:val="00ED5890"/>
    <w:rsid w:val="00EF17AC"/>
    <w:rsid w:val="00EF6FA9"/>
    <w:rsid w:val="00F22A92"/>
    <w:rsid w:val="00F2595B"/>
    <w:rsid w:val="00F36E33"/>
    <w:rsid w:val="00F4659B"/>
    <w:rsid w:val="00F53807"/>
    <w:rsid w:val="00F712CE"/>
    <w:rsid w:val="00F80742"/>
    <w:rsid w:val="00F955DA"/>
    <w:rsid w:val="00FA41A2"/>
    <w:rsid w:val="00FC245F"/>
    <w:rsid w:val="00FC3FD3"/>
    <w:rsid w:val="00FC5E5E"/>
    <w:rsid w:val="00FF3E04"/>
    <w:rsid w:val="121D577A"/>
    <w:rsid w:val="3157E6E8"/>
    <w:rsid w:val="320A37C5"/>
    <w:rsid w:val="43E97898"/>
    <w:rsid w:val="4C98F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083E9E"/>
    <w:pPr>
      <w:spacing w:after="200"/>
    </w:pPr>
    <w:rPr>
      <w:rFonts w:asciiTheme="minorHAnsi" w:eastAsiaTheme="minorHAnsi" w:hAnsiTheme="minorHAnsi" w:cstheme="minorBidi"/>
      <w:i/>
      <w:iCs/>
      <w:color w:val="575F6D" w:themeColor="text2"/>
      <w:sz w:val="18"/>
      <w:szCs w:val="18"/>
      <w:lang w:val="id-ID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83E9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customStyle="1" w:styleId="mn">
    <w:name w:val="mn"/>
    <w:basedOn w:val="DefaultParagraphFont"/>
    <w:rsid w:val="00083E9E"/>
  </w:style>
  <w:style w:type="character" w:customStyle="1" w:styleId="mi">
    <w:name w:val="mi"/>
    <w:basedOn w:val="DefaultParagraphFont"/>
    <w:rsid w:val="00083E9E"/>
  </w:style>
  <w:style w:type="character" w:customStyle="1" w:styleId="mo">
    <w:name w:val="mo"/>
    <w:basedOn w:val="DefaultParagraphFont"/>
    <w:rsid w:val="00083E9E"/>
  </w:style>
  <w:style w:type="character" w:customStyle="1" w:styleId="ListParagraphChar">
    <w:name w:val="List Paragraph Char"/>
    <w:link w:val="ListParagraph"/>
    <w:uiPriority w:val="34"/>
    <w:rsid w:val="00994EE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2D21-4F0D-4291-BE47-1A541F52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2</Pages>
  <Words>128</Words>
  <Characters>736</Characters>
  <Application>Microsoft Office Word</Application>
  <DocSecurity>0</DocSecurity>
  <Lines>6</Lines>
  <Paragraphs>1</Paragraphs>
  <ScaleCrop>false</ScaleCrop>
  <Company>SLC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83</cp:revision>
  <dcterms:created xsi:type="dcterms:W3CDTF">2017-10-20T05:51:00Z</dcterms:created>
  <dcterms:modified xsi:type="dcterms:W3CDTF">2023-02-21T11:42:00Z</dcterms:modified>
</cp:coreProperties>
</file>